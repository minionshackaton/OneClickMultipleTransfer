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345833321"/>
        <w:docPartObj>
          <w:docPartGallery w:val="Cover Pages"/>
          <w:docPartUnique/>
        </w:docPartObj>
      </w:sdtPr>
      <w:sdtEndPr>
        <w:rPr>
          <w:color w:val="3B3838" w:themeColor="background2" w:themeShade="40"/>
          <w:sz w:val="52"/>
          <w:szCs w:val="52"/>
          <w14:ligatures w14:val="standard"/>
          <w14:numForm w14:val="oldStyle"/>
        </w:rPr>
      </w:sdtEndPr>
      <w:sdtContent>
        <w:bookmarkStart w:id="0" w:name="_GoBack" w:displacedByCustomXml="prev"/>
        <w:bookmarkEnd w:id="0" w:displacedByCustomXml="prev"/>
        <w:p w14:paraId="404CE494" w14:textId="60E152D6" w:rsidR="00D53411" w:rsidRDefault="00D53411">
          <w:r>
            <w:rPr>
              <w:noProof/>
              <w:color w:val="3B3838" w:themeColor="background2" w:themeShade="40"/>
              <w:sz w:val="52"/>
              <w:szCs w:val="52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73135BD" wp14:editId="335FE022">
                    <wp:simplePos x="0" y="0"/>
                    <wp:positionH relativeFrom="column">
                      <wp:posOffset>1657350</wp:posOffset>
                    </wp:positionH>
                    <wp:positionV relativeFrom="paragraph">
                      <wp:posOffset>-228600</wp:posOffset>
                    </wp:positionV>
                    <wp:extent cx="2686050" cy="866775"/>
                    <wp:effectExtent l="0" t="0" r="19050" b="28575"/>
                    <wp:wrapNone/>
                    <wp:docPr id="6" name="Text Box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686050" cy="8667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0C648D6" w14:textId="15ABC39D" w:rsidR="00D53411" w:rsidRPr="00D53411" w:rsidRDefault="00D53411" w:rsidP="00D53411">
                                <w:pPr>
                                  <w:jc w:val="center"/>
                                  <w:rPr>
                                    <w:sz w:val="72"/>
                                    <w:szCs w:val="72"/>
                                  </w:rPr>
                                </w:pPr>
                                <w:r w:rsidRPr="00D53411">
                                  <w:rPr>
                                    <w:sz w:val="72"/>
                                    <w:szCs w:val="72"/>
                                  </w:rPr>
                                  <w:t>OCMT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73135B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26" type="#_x0000_t202" style="position:absolute;margin-left:130.5pt;margin-top:-18pt;width:211.5pt;height:6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" fillcolor="white [3201]" strokeweight=".5pt">
                    <v:textbox>
                      <w:txbxContent>
                        <w:p w14:paraId="50C648D6" w14:textId="15ABC39D" w:rsidR="00D53411" w:rsidRPr="00D53411" w:rsidRDefault="00D53411" w:rsidP="00D53411">
                          <w:pPr>
                            <w:jc w:val="center"/>
                            <w:rPr>
                              <w:sz w:val="72"/>
                              <w:szCs w:val="72"/>
                            </w:rPr>
                          </w:pPr>
                          <w:r w:rsidRPr="00D53411">
                            <w:rPr>
                              <w:sz w:val="72"/>
                              <w:szCs w:val="72"/>
                            </w:rPr>
                            <w:t>OCMT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1" allowOverlap="1" wp14:anchorId="60E9DD54" wp14:editId="3F33C81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3B0384DF" w14:textId="3EDC0C85" w:rsidR="00D53411" w:rsidRDefault="00D53411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MINIONS 2</w:t>
                                      </w:r>
                                    </w:p>
                                  </w:sdtContent>
                                </w:sdt>
                                <w:p w14:paraId="110D3A0E" w14:textId="04D427F1" w:rsidR="00D53411" w:rsidRDefault="00D53411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sTALIN, sRINATH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GOPINATH, MURALI .</w:t>
                                      </w:r>
                                      <w:proofErr w:type="gram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M.K</w:t>
                                      </w:r>
                                      <w:proofErr w:type="gramEnd"/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D3BC04B" w14:textId="006E28A9" w:rsidR="00D53411" w:rsidRDefault="00D53411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ONE CLICK MULTIPLE TRANSFER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0E9DD54" id="Group 193" o:spid="_x0000_s1027" style="position:absolute;margin-left:0;margin-top:0;width:540.55pt;height:718.4pt;z-index:-251654144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iLzcmbcDAADrDgAADgAAAAAAAAAAAAAAAAAuAgAAZHJzL2Uyb0Rv&#10;Yy54bWxQSwECLQAUAAYACAAAACEAtMSDsNwAAAAHAQAADwAAAAAAAAAAAAAAAAARBgAAZHJzL2Rv&#10;d25yZXYueG1sUEsFBgAAAAAEAAQA8wAAABoHAAAAAA==&#10;">
                    <v:rect id="Rectangle 194" o:spid="_x0000_s1028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9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B0384DF" w14:textId="3EDC0C85" w:rsidR="00D53411" w:rsidRDefault="00D53411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MINIONS 2</w:t>
                                </w:r>
                              </w:p>
                            </w:sdtContent>
                          </w:sdt>
                          <w:p w14:paraId="110D3A0E" w14:textId="04D427F1" w:rsidR="00D53411" w:rsidRDefault="00D53411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sTALIN, sRINATH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GOPINATH, MURALI .</w:t>
                                </w:r>
                                <w:proofErr w:type="gramStart"/>
                                <w:r>
                                  <w:rPr>
                                    <w:color w:val="FFFFFF" w:themeColor="background1"/>
                                  </w:rPr>
                                  <w:t>M.K</w:t>
                                </w:r>
                                <w:proofErr w:type="gramEnd"/>
                              </w:sdtContent>
                            </w:sdt>
                          </w:p>
                        </w:txbxContent>
                      </v:textbox>
                    </v:rect>
                    <v:shape id="Text Box 196" o:spid="_x0000_s1030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D3BC04B" w14:textId="006E28A9" w:rsidR="00D53411" w:rsidRDefault="00D53411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ONE CLICK MULTIPLE TRANSFER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4805A2C" w14:textId="49ABCECF" w:rsidR="00D53411" w:rsidRDefault="00D53411">
          <w:pPr>
            <w:rPr>
              <w:rFonts w:asciiTheme="majorHAnsi" w:eastAsiaTheme="majorEastAsia" w:hAnsiTheme="majorHAnsi" w:cstheme="majorBidi"/>
              <w:color w:val="3B3838" w:themeColor="background2" w:themeShade="40"/>
              <w:kern w:val="28"/>
              <w:sz w:val="52"/>
              <w:szCs w:val="52"/>
              <w14:ligatures w14:val="standard"/>
              <w14:numForm w14:val="oldStyle"/>
            </w:rPr>
          </w:pPr>
          <w:r>
            <w:rPr>
              <w:color w:val="3B3838" w:themeColor="background2" w:themeShade="40"/>
              <w:sz w:val="52"/>
              <w:szCs w:val="52"/>
              <w14:ligatures w14:val="standard"/>
              <w14:numForm w14:val="oldStyle"/>
            </w:rPr>
            <w:br w:type="page"/>
          </w:r>
        </w:p>
      </w:sdtContent>
    </w:sdt>
    <w:p w14:paraId="5CBB2631" w14:textId="614378DB" w:rsidR="000150E9" w:rsidRPr="00D53411" w:rsidRDefault="00D53411" w:rsidP="0026504D">
      <w:pPr>
        <w:pStyle w:val="Title"/>
        <w:rPr>
          <w:sz w:val="72"/>
          <w:szCs w:val="72"/>
        </w:rPr>
      </w:pPr>
      <w:r w:rsidRPr="00D53411">
        <w:rPr>
          <w:sz w:val="72"/>
          <w:szCs w:val="72"/>
        </w:rPr>
        <w:lastRenderedPageBreak/>
        <w:t>One Click Multiple Transfer</w:t>
      </w:r>
    </w:p>
    <w:p w14:paraId="12B5045D" w14:textId="293A625A" w:rsidR="000150E9" w:rsidRPr="0026504D" w:rsidRDefault="00D53411" w:rsidP="0026504D">
      <w:pPr>
        <w:pStyle w:val="Subtitle"/>
      </w:pPr>
      <w:bookmarkStart w:id="1" w:name="_Hlk487785372"/>
      <w:bookmarkEnd w:id="1"/>
      <w:r>
        <w:t>Transfer money to multiple people at single click</w:t>
      </w:r>
    </w:p>
    <w:p w14:paraId="664F75E6" w14:textId="77777777" w:rsidR="00337055" w:rsidRDefault="00337055" w:rsidP="0026504D"/>
    <w:p w14:paraId="4575201A" w14:textId="7287FF06" w:rsidR="00943B06" w:rsidRPr="00337055" w:rsidRDefault="00D53411" w:rsidP="0026504D">
      <w:pPr>
        <w:rPr>
          <w:rFonts w:ascii="Times New Roman" w:hAnsi="Times New Roman" w:cs="Times New Roman"/>
          <w:sz w:val="32"/>
          <w:szCs w:val="32"/>
        </w:rPr>
      </w:pPr>
      <w:r w:rsidRPr="00337055">
        <w:rPr>
          <w:rFonts w:ascii="Times New Roman" w:hAnsi="Times New Roman" w:cs="Times New Roman"/>
          <w:color w:val="FF0000"/>
          <w:sz w:val="32"/>
          <w:szCs w:val="32"/>
        </w:rPr>
        <w:t>Idea</w:t>
      </w:r>
      <w:r w:rsidRPr="00337055">
        <w:rPr>
          <w:rFonts w:ascii="Times New Roman" w:hAnsi="Times New Roman" w:cs="Times New Roman"/>
          <w:sz w:val="32"/>
          <w:szCs w:val="32"/>
        </w:rPr>
        <w:t>: An Account holder in NBS can transfer money to multiple people at same time with different beneficiaries who holds account within NBS or Other Banks</w:t>
      </w:r>
    </w:p>
    <w:p w14:paraId="598488FE" w14:textId="5BD296AE" w:rsidR="0026484A" w:rsidRPr="00337055" w:rsidRDefault="00337055" w:rsidP="0026504D">
      <w:pPr>
        <w:pStyle w:val="Heading1"/>
        <w:rPr>
          <w:sz w:val="32"/>
          <w:szCs w:val="32"/>
        </w:rPr>
      </w:pPr>
      <w:r w:rsidRPr="00337055">
        <w:rPr>
          <w:sz w:val="32"/>
          <w:szCs w:val="32"/>
        </w:rPr>
        <w:t>A SCREEN FLOW TO UNDERSTAND THE IDEA</w:t>
      </w:r>
    </w:p>
    <w:p w14:paraId="0CBDED09" w14:textId="77777777" w:rsidR="00350F90" w:rsidRDefault="00350F90" w:rsidP="00337055">
      <w:pPr>
        <w:pStyle w:val="ListBullet"/>
        <w:numPr>
          <w:ilvl w:val="0"/>
          <w:numId w:val="0"/>
        </w:numPr>
      </w:pPr>
    </w:p>
    <w:p w14:paraId="1279F2AC" w14:textId="70602459" w:rsidR="00350F90" w:rsidRDefault="00CE12C6" w:rsidP="00337055">
      <w:pPr>
        <w:pStyle w:val="ListBullet"/>
        <w:numPr>
          <w:ilvl w:val="0"/>
          <w:numId w:val="0"/>
        </w:numPr>
      </w:pPr>
      <w:r>
        <w:t>Home Screen:</w:t>
      </w:r>
    </w:p>
    <w:p w14:paraId="46BB5855" w14:textId="4ADDB4E4" w:rsidR="00350F90" w:rsidRPr="008E2411" w:rsidRDefault="008E2411" w:rsidP="00337055">
      <w:pPr>
        <w:pStyle w:val="ListBullet"/>
        <w:numPr>
          <w:ilvl w:val="0"/>
          <w:numId w:val="0"/>
        </w:numPr>
        <w:rPr>
          <w:rFonts w:ascii="Arial Black" w:hAnsi="Arial Black"/>
          <w:sz w:val="44"/>
          <w:szCs w:val="44"/>
        </w:rPr>
      </w:pPr>
      <w:r w:rsidRPr="008E2411">
        <w:rPr>
          <w:rFonts w:ascii="Arial Black" w:hAnsi="Arial Black"/>
          <w:sz w:val="44"/>
          <w:szCs w:val="44"/>
        </w:rPr>
        <w:t>Home Screen</w:t>
      </w:r>
    </w:p>
    <w:p w14:paraId="1031C9D6" w14:textId="6B5F6BE6" w:rsidR="00742FF3" w:rsidRDefault="00820385" w:rsidP="00337055">
      <w:pPr>
        <w:pStyle w:val="ListBullet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1DD736F5" wp14:editId="4962C6C9">
            <wp:extent cx="6726838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26838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6A255" w14:textId="59DE47F5" w:rsidR="00323E58" w:rsidRDefault="00323E58" w:rsidP="00337055">
      <w:pPr>
        <w:pStyle w:val="ListBullet"/>
        <w:numPr>
          <w:ilvl w:val="0"/>
          <w:numId w:val="0"/>
        </w:numPr>
      </w:pPr>
    </w:p>
    <w:p w14:paraId="3D017141" w14:textId="77777777" w:rsidR="001F3F68" w:rsidRDefault="001F3F68" w:rsidP="00337055">
      <w:pPr>
        <w:pStyle w:val="ListBullet"/>
        <w:numPr>
          <w:ilvl w:val="0"/>
          <w:numId w:val="0"/>
        </w:numPr>
        <w:rPr>
          <w:noProof/>
        </w:rPr>
      </w:pPr>
    </w:p>
    <w:p w14:paraId="1209AACA" w14:textId="77777777" w:rsidR="001F3F68" w:rsidRDefault="001F3F68" w:rsidP="00337055">
      <w:pPr>
        <w:pStyle w:val="ListBullet"/>
        <w:numPr>
          <w:ilvl w:val="0"/>
          <w:numId w:val="0"/>
        </w:numPr>
      </w:pPr>
    </w:p>
    <w:p w14:paraId="6D59092B" w14:textId="77777777" w:rsidR="00CE12C6" w:rsidRDefault="00CE12C6" w:rsidP="00337055">
      <w:pPr>
        <w:pStyle w:val="ListBullet"/>
        <w:numPr>
          <w:ilvl w:val="0"/>
          <w:numId w:val="0"/>
        </w:numPr>
      </w:pPr>
    </w:p>
    <w:p w14:paraId="1F7046EB" w14:textId="77777777" w:rsidR="00CE12C6" w:rsidRDefault="00CE12C6" w:rsidP="00337055">
      <w:pPr>
        <w:pStyle w:val="ListBullet"/>
        <w:numPr>
          <w:ilvl w:val="0"/>
          <w:numId w:val="0"/>
        </w:numPr>
      </w:pPr>
    </w:p>
    <w:p w14:paraId="68E9432D" w14:textId="0D757771" w:rsidR="00CE12C6" w:rsidRPr="000345C4" w:rsidRDefault="00CE12C6" w:rsidP="00337055">
      <w:pPr>
        <w:pStyle w:val="ListBullet"/>
        <w:numPr>
          <w:ilvl w:val="0"/>
          <w:numId w:val="0"/>
        </w:numPr>
        <w:rPr>
          <w:rFonts w:ascii="Arial Black" w:hAnsi="Arial Black"/>
          <w:sz w:val="44"/>
          <w:szCs w:val="44"/>
        </w:rPr>
      </w:pPr>
      <w:r w:rsidRPr="000345C4">
        <w:rPr>
          <w:rFonts w:ascii="Arial Black" w:hAnsi="Arial Black"/>
          <w:sz w:val="44"/>
          <w:szCs w:val="44"/>
        </w:rPr>
        <w:t>Account Balance screen</w:t>
      </w:r>
    </w:p>
    <w:p w14:paraId="3F7B5ADF" w14:textId="315D71F3" w:rsidR="00323E58" w:rsidRDefault="00CF6086" w:rsidP="00337055">
      <w:pPr>
        <w:pStyle w:val="ListBullet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336124A5" wp14:editId="52F04ED0">
            <wp:extent cx="3790950" cy="5657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BFD13" w14:textId="1ECDCBFC" w:rsidR="001F3F68" w:rsidRDefault="001F3F68" w:rsidP="00337055">
      <w:pPr>
        <w:pStyle w:val="ListBullet"/>
        <w:numPr>
          <w:ilvl w:val="0"/>
          <w:numId w:val="0"/>
        </w:numPr>
      </w:pPr>
    </w:p>
    <w:p w14:paraId="58174814" w14:textId="103516B0" w:rsidR="001F3F68" w:rsidRDefault="001F3F68" w:rsidP="00337055">
      <w:pPr>
        <w:pStyle w:val="ListBullet"/>
        <w:numPr>
          <w:ilvl w:val="0"/>
          <w:numId w:val="0"/>
        </w:numPr>
      </w:pPr>
    </w:p>
    <w:p w14:paraId="6E81F027" w14:textId="77777777" w:rsidR="00CE12C6" w:rsidRDefault="00CE12C6" w:rsidP="00337055">
      <w:pPr>
        <w:pStyle w:val="ListBullet"/>
        <w:numPr>
          <w:ilvl w:val="0"/>
          <w:numId w:val="0"/>
        </w:numPr>
      </w:pPr>
    </w:p>
    <w:p w14:paraId="7B9B5FE6" w14:textId="77777777" w:rsidR="00CE12C6" w:rsidRDefault="00CE12C6" w:rsidP="00337055">
      <w:pPr>
        <w:pStyle w:val="ListBullet"/>
        <w:numPr>
          <w:ilvl w:val="0"/>
          <w:numId w:val="0"/>
        </w:numPr>
      </w:pPr>
    </w:p>
    <w:p w14:paraId="28D1260F" w14:textId="77777777" w:rsidR="00CE12C6" w:rsidRDefault="00CE12C6" w:rsidP="00337055">
      <w:pPr>
        <w:pStyle w:val="ListBullet"/>
        <w:numPr>
          <w:ilvl w:val="0"/>
          <w:numId w:val="0"/>
        </w:numPr>
      </w:pPr>
    </w:p>
    <w:p w14:paraId="77F72872" w14:textId="77777777" w:rsidR="00CE12C6" w:rsidRDefault="00CE12C6" w:rsidP="00337055">
      <w:pPr>
        <w:pStyle w:val="ListBullet"/>
        <w:numPr>
          <w:ilvl w:val="0"/>
          <w:numId w:val="0"/>
        </w:numPr>
      </w:pPr>
    </w:p>
    <w:p w14:paraId="6D594D0F" w14:textId="15EE1BF5" w:rsidR="00CE12C6" w:rsidRDefault="00CE12C6" w:rsidP="00337055">
      <w:pPr>
        <w:pStyle w:val="ListBullet"/>
        <w:numPr>
          <w:ilvl w:val="0"/>
          <w:numId w:val="0"/>
        </w:numPr>
      </w:pPr>
    </w:p>
    <w:p w14:paraId="6AB341DF" w14:textId="207177D7" w:rsidR="00CE12C6" w:rsidRPr="00E32BF2" w:rsidRDefault="00CE12C6" w:rsidP="00337055">
      <w:pPr>
        <w:pStyle w:val="ListBullet"/>
        <w:numPr>
          <w:ilvl w:val="0"/>
          <w:numId w:val="0"/>
        </w:numPr>
        <w:rPr>
          <w:rFonts w:ascii="Arial Black" w:hAnsi="Arial Black"/>
          <w:sz w:val="44"/>
          <w:szCs w:val="44"/>
        </w:rPr>
      </w:pPr>
      <w:r w:rsidRPr="00E32BF2">
        <w:rPr>
          <w:rFonts w:ascii="Arial Black" w:hAnsi="Arial Black"/>
          <w:sz w:val="44"/>
          <w:szCs w:val="44"/>
        </w:rPr>
        <w:t>Transfer Screens 1</w:t>
      </w:r>
    </w:p>
    <w:p w14:paraId="5FB4153C" w14:textId="7A6220D5" w:rsidR="001F3F68" w:rsidRDefault="001F3F68" w:rsidP="00337055">
      <w:pPr>
        <w:pStyle w:val="ListBullet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714868A6" wp14:editId="1F849F1C">
            <wp:extent cx="5943600" cy="2456180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279C0" w14:textId="0B5583A9" w:rsidR="00CE12C6" w:rsidRDefault="00CE12C6" w:rsidP="00337055">
      <w:pPr>
        <w:pStyle w:val="ListBullet"/>
        <w:numPr>
          <w:ilvl w:val="0"/>
          <w:numId w:val="0"/>
        </w:numPr>
      </w:pPr>
    </w:p>
    <w:p w14:paraId="6AA893C1" w14:textId="77777777" w:rsidR="00CE12C6" w:rsidRDefault="00CE12C6" w:rsidP="00337055">
      <w:pPr>
        <w:pStyle w:val="ListBullet"/>
        <w:numPr>
          <w:ilvl w:val="0"/>
          <w:numId w:val="0"/>
        </w:numPr>
      </w:pPr>
    </w:p>
    <w:p w14:paraId="30FC5D9D" w14:textId="0AF629E2" w:rsidR="00CE12C6" w:rsidRPr="00543746" w:rsidRDefault="00CE12C6" w:rsidP="00337055">
      <w:pPr>
        <w:pStyle w:val="ListBullet"/>
        <w:numPr>
          <w:ilvl w:val="0"/>
          <w:numId w:val="0"/>
        </w:numPr>
        <w:rPr>
          <w:rFonts w:ascii="Arial Black" w:hAnsi="Arial Black"/>
          <w:sz w:val="44"/>
          <w:szCs w:val="44"/>
        </w:rPr>
      </w:pPr>
      <w:r w:rsidRPr="00543746">
        <w:rPr>
          <w:rFonts w:ascii="Arial Black" w:hAnsi="Arial Black"/>
          <w:sz w:val="44"/>
          <w:szCs w:val="44"/>
        </w:rPr>
        <w:t>Transfer Screen 2</w:t>
      </w:r>
    </w:p>
    <w:p w14:paraId="20B16DE3" w14:textId="77777777" w:rsidR="00CE12C6" w:rsidRDefault="00CE12C6" w:rsidP="00337055">
      <w:pPr>
        <w:pStyle w:val="ListBullet"/>
        <w:numPr>
          <w:ilvl w:val="0"/>
          <w:numId w:val="0"/>
        </w:numPr>
      </w:pPr>
    </w:p>
    <w:p w14:paraId="1762BD8F" w14:textId="3C0F45FA" w:rsidR="000A3C4D" w:rsidRDefault="000A3C4D" w:rsidP="00337055">
      <w:pPr>
        <w:pStyle w:val="ListBullet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6B6F66E1" wp14:editId="6FE6C825">
            <wp:extent cx="5943600" cy="2430145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54CBA" w14:textId="77777777" w:rsidR="00CE12C6" w:rsidRDefault="00CE12C6" w:rsidP="00337055">
      <w:pPr>
        <w:pStyle w:val="ListBullet"/>
        <w:numPr>
          <w:ilvl w:val="0"/>
          <w:numId w:val="0"/>
        </w:numPr>
      </w:pPr>
    </w:p>
    <w:p w14:paraId="201057F2" w14:textId="77777777" w:rsidR="00CE12C6" w:rsidRDefault="00CE12C6" w:rsidP="00337055">
      <w:pPr>
        <w:pStyle w:val="ListBullet"/>
        <w:numPr>
          <w:ilvl w:val="0"/>
          <w:numId w:val="0"/>
        </w:numPr>
      </w:pPr>
    </w:p>
    <w:p w14:paraId="67794E2B" w14:textId="33B8C115" w:rsidR="00CE12C6" w:rsidRDefault="00CE12C6" w:rsidP="00337055">
      <w:pPr>
        <w:pStyle w:val="ListBullet"/>
        <w:numPr>
          <w:ilvl w:val="0"/>
          <w:numId w:val="0"/>
        </w:numPr>
      </w:pPr>
    </w:p>
    <w:p w14:paraId="51D406F6" w14:textId="4E1BFE62" w:rsidR="00CE12C6" w:rsidRDefault="00CE12C6" w:rsidP="00337055">
      <w:pPr>
        <w:pStyle w:val="ListBullet"/>
        <w:numPr>
          <w:ilvl w:val="0"/>
          <w:numId w:val="0"/>
        </w:numPr>
      </w:pPr>
    </w:p>
    <w:p w14:paraId="22FAC879" w14:textId="09E99FC1" w:rsidR="00CE12C6" w:rsidRDefault="00CE12C6" w:rsidP="00337055">
      <w:pPr>
        <w:pStyle w:val="ListBullet"/>
        <w:numPr>
          <w:ilvl w:val="0"/>
          <w:numId w:val="0"/>
        </w:numPr>
      </w:pPr>
    </w:p>
    <w:p w14:paraId="62A261C3" w14:textId="0A8D6DF4" w:rsidR="00CE12C6" w:rsidRDefault="00CE12C6" w:rsidP="00337055">
      <w:pPr>
        <w:pStyle w:val="ListBullet"/>
        <w:numPr>
          <w:ilvl w:val="0"/>
          <w:numId w:val="0"/>
        </w:numPr>
      </w:pPr>
    </w:p>
    <w:p w14:paraId="6EBFE3A2" w14:textId="133E1343" w:rsidR="00CE12C6" w:rsidRPr="00775A94" w:rsidRDefault="00CE12C6" w:rsidP="00337055">
      <w:pPr>
        <w:pStyle w:val="ListBullet"/>
        <w:numPr>
          <w:ilvl w:val="0"/>
          <w:numId w:val="0"/>
        </w:numPr>
        <w:rPr>
          <w:rFonts w:ascii="Arial Black" w:hAnsi="Arial Black"/>
          <w:sz w:val="44"/>
          <w:szCs w:val="44"/>
        </w:rPr>
      </w:pPr>
      <w:r w:rsidRPr="00775A94">
        <w:rPr>
          <w:rFonts w:ascii="Arial Black" w:hAnsi="Arial Black"/>
          <w:sz w:val="44"/>
          <w:szCs w:val="44"/>
        </w:rPr>
        <w:t>Confirm Transfer</w:t>
      </w:r>
    </w:p>
    <w:p w14:paraId="29A9C951" w14:textId="77777777" w:rsidR="00EF156D" w:rsidRDefault="00F47A27" w:rsidP="00337055">
      <w:pPr>
        <w:pStyle w:val="ListBullet"/>
        <w:numPr>
          <w:ilvl w:val="0"/>
          <w:numId w:val="0"/>
        </w:numPr>
        <w:rPr>
          <w:rFonts w:ascii="Arial Black" w:hAnsi="Arial Black"/>
          <w:sz w:val="40"/>
          <w:szCs w:val="40"/>
        </w:rPr>
      </w:pPr>
      <w:r>
        <w:rPr>
          <w:noProof/>
        </w:rPr>
        <w:drawing>
          <wp:inline distT="0" distB="0" distL="0" distR="0" wp14:anchorId="1DEE1EC9" wp14:editId="071331C5">
            <wp:extent cx="5943600" cy="203073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ED2E8" w14:textId="209E5CCA" w:rsidR="00EF156D" w:rsidRDefault="00CE12C6" w:rsidP="00337055">
      <w:pPr>
        <w:pStyle w:val="ListBullet"/>
        <w:numPr>
          <w:ilvl w:val="0"/>
          <w:numId w:val="0"/>
        </w:numPr>
        <w:rPr>
          <w:rFonts w:ascii="Arial Black" w:hAnsi="Arial Black"/>
          <w:sz w:val="40"/>
          <w:szCs w:val="40"/>
        </w:rPr>
      </w:pPr>
      <w:r w:rsidRPr="00CE12C6">
        <w:rPr>
          <w:rFonts w:ascii="Arial Black" w:hAnsi="Arial Black"/>
          <w:sz w:val="40"/>
          <w:szCs w:val="40"/>
        </w:rPr>
        <w:t>Transfer Summary</w:t>
      </w:r>
    </w:p>
    <w:p w14:paraId="765A7664" w14:textId="77777777" w:rsidR="00EF156D" w:rsidRDefault="00EF156D" w:rsidP="00337055">
      <w:pPr>
        <w:pStyle w:val="ListBullet"/>
        <w:numPr>
          <w:ilvl w:val="0"/>
          <w:numId w:val="0"/>
        </w:numPr>
        <w:rPr>
          <w:rFonts w:ascii="Arial Black" w:hAnsi="Arial Black"/>
          <w:sz w:val="40"/>
          <w:szCs w:val="40"/>
        </w:rPr>
      </w:pPr>
    </w:p>
    <w:p w14:paraId="26C0634B" w14:textId="3AD451B1" w:rsidR="00F47A27" w:rsidRDefault="00F47A27" w:rsidP="00337055">
      <w:pPr>
        <w:pStyle w:val="ListBullet"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 wp14:anchorId="55CA4F83" wp14:editId="581557EB">
            <wp:extent cx="3943350" cy="40005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8128"/>
                    <a:stretch/>
                  </pic:blipFill>
                  <pic:spPr bwMode="auto">
                    <a:xfrm>
                      <a:off x="0" y="0"/>
                      <a:ext cx="3943350" cy="400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47A27" w:rsidSect="00D53411">
      <w:pgSz w:w="12240" w:h="15840"/>
      <w:pgMar w:top="1440" w:right="1440" w:bottom="1440" w:left="1440" w:header="288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81652D" w14:textId="77777777" w:rsidR="00DB37BC" w:rsidRDefault="00DB37BC">
      <w:pPr>
        <w:spacing w:line="240" w:lineRule="auto"/>
      </w:pPr>
      <w:r>
        <w:separator/>
      </w:r>
    </w:p>
  </w:endnote>
  <w:endnote w:type="continuationSeparator" w:id="0">
    <w:p w14:paraId="3B2867ED" w14:textId="77777777" w:rsidR="00DB37BC" w:rsidRDefault="00DB37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C5E741" w14:textId="77777777" w:rsidR="00DB37BC" w:rsidRDefault="00DB37BC">
      <w:pPr>
        <w:spacing w:line="240" w:lineRule="auto"/>
      </w:pPr>
      <w:r>
        <w:separator/>
      </w:r>
    </w:p>
  </w:footnote>
  <w:footnote w:type="continuationSeparator" w:id="0">
    <w:p w14:paraId="0687EF5E" w14:textId="77777777" w:rsidR="00DB37BC" w:rsidRDefault="00DB37B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4C77C6"/>
    <w:multiLevelType w:val="multilevel"/>
    <w:tmpl w:val="38AC6FF4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>
    <w:abstractNumId w:val="10"/>
  </w:num>
  <w:num w:numId="2">
    <w:abstractNumId w:val="10"/>
    <w:lvlOverride w:ilvl="0">
      <w:startOverride w:val="1"/>
    </w:lvlOverride>
  </w:num>
  <w:num w:numId="3">
    <w:abstractNumId w:val="10"/>
  </w:num>
  <w:num w:numId="4">
    <w:abstractNumId w:val="10"/>
    <w:lvlOverride w:ilvl="0">
      <w:startOverride w:val="1"/>
    </w:lvlOverride>
  </w:num>
  <w:num w:numId="5">
    <w:abstractNumId w:val="8"/>
  </w:num>
  <w:num w:numId="6">
    <w:abstractNumId w:val="10"/>
    <w:lvlOverride w:ilvl="0">
      <w:startOverride w:val="1"/>
    </w:lvlOverride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411"/>
    <w:rsid w:val="000150E9"/>
    <w:rsid w:val="00030E3C"/>
    <w:rsid w:val="000345C4"/>
    <w:rsid w:val="00072D27"/>
    <w:rsid w:val="00083C22"/>
    <w:rsid w:val="00086E87"/>
    <w:rsid w:val="000871A8"/>
    <w:rsid w:val="000A036B"/>
    <w:rsid w:val="000A3C4D"/>
    <w:rsid w:val="000D0E4A"/>
    <w:rsid w:val="000F11B9"/>
    <w:rsid w:val="00102341"/>
    <w:rsid w:val="00105960"/>
    <w:rsid w:val="001073CE"/>
    <w:rsid w:val="00121553"/>
    <w:rsid w:val="00131CAB"/>
    <w:rsid w:val="001A5241"/>
    <w:rsid w:val="001D0BD1"/>
    <w:rsid w:val="001F3F68"/>
    <w:rsid w:val="002017AC"/>
    <w:rsid w:val="002359ED"/>
    <w:rsid w:val="00252520"/>
    <w:rsid w:val="002625F9"/>
    <w:rsid w:val="002631F7"/>
    <w:rsid w:val="0026484A"/>
    <w:rsid w:val="0026504D"/>
    <w:rsid w:val="00276926"/>
    <w:rsid w:val="002A67C8"/>
    <w:rsid w:val="002B40B7"/>
    <w:rsid w:val="002C5D75"/>
    <w:rsid w:val="00323E58"/>
    <w:rsid w:val="00325194"/>
    <w:rsid w:val="00337055"/>
    <w:rsid w:val="00350F90"/>
    <w:rsid w:val="003728E3"/>
    <w:rsid w:val="003962D3"/>
    <w:rsid w:val="003C7D9D"/>
    <w:rsid w:val="003E3A63"/>
    <w:rsid w:val="00414319"/>
    <w:rsid w:val="00457BEB"/>
    <w:rsid w:val="00461B2E"/>
    <w:rsid w:val="00482CFC"/>
    <w:rsid w:val="00487996"/>
    <w:rsid w:val="00491910"/>
    <w:rsid w:val="004A3D03"/>
    <w:rsid w:val="004B6D7F"/>
    <w:rsid w:val="004D785F"/>
    <w:rsid w:val="004D7CDF"/>
    <w:rsid w:val="004E744B"/>
    <w:rsid w:val="004F7760"/>
    <w:rsid w:val="00520AC9"/>
    <w:rsid w:val="00543746"/>
    <w:rsid w:val="00594254"/>
    <w:rsid w:val="005B6EB8"/>
    <w:rsid w:val="00614CAB"/>
    <w:rsid w:val="00633BC0"/>
    <w:rsid w:val="00661DE5"/>
    <w:rsid w:val="006706DE"/>
    <w:rsid w:val="0069487E"/>
    <w:rsid w:val="006B0B82"/>
    <w:rsid w:val="006B7EF2"/>
    <w:rsid w:val="006C3B5F"/>
    <w:rsid w:val="006D3A72"/>
    <w:rsid w:val="006F53EE"/>
    <w:rsid w:val="00726D9C"/>
    <w:rsid w:val="00726F2C"/>
    <w:rsid w:val="00742FF3"/>
    <w:rsid w:val="00775A94"/>
    <w:rsid w:val="00794B27"/>
    <w:rsid w:val="007A7846"/>
    <w:rsid w:val="007F66F5"/>
    <w:rsid w:val="00812400"/>
    <w:rsid w:val="00820385"/>
    <w:rsid w:val="0082203C"/>
    <w:rsid w:val="008360A8"/>
    <w:rsid w:val="008416E0"/>
    <w:rsid w:val="00897BFF"/>
    <w:rsid w:val="008C61B9"/>
    <w:rsid w:val="008E2411"/>
    <w:rsid w:val="00912477"/>
    <w:rsid w:val="009139AF"/>
    <w:rsid w:val="00943B06"/>
    <w:rsid w:val="00945864"/>
    <w:rsid w:val="009853E9"/>
    <w:rsid w:val="00996E16"/>
    <w:rsid w:val="009B69C5"/>
    <w:rsid w:val="009F72A7"/>
    <w:rsid w:val="00A119D9"/>
    <w:rsid w:val="00A21BED"/>
    <w:rsid w:val="00A27D99"/>
    <w:rsid w:val="00A60D92"/>
    <w:rsid w:val="00A86EAC"/>
    <w:rsid w:val="00A923E7"/>
    <w:rsid w:val="00AA661C"/>
    <w:rsid w:val="00AC2F58"/>
    <w:rsid w:val="00B369B4"/>
    <w:rsid w:val="00B53817"/>
    <w:rsid w:val="00B61F85"/>
    <w:rsid w:val="00B91FFB"/>
    <w:rsid w:val="00BA3CC7"/>
    <w:rsid w:val="00BF457D"/>
    <w:rsid w:val="00BF4775"/>
    <w:rsid w:val="00CC3AB0"/>
    <w:rsid w:val="00CE12C6"/>
    <w:rsid w:val="00CF6086"/>
    <w:rsid w:val="00D1798D"/>
    <w:rsid w:val="00D53411"/>
    <w:rsid w:val="00D902A4"/>
    <w:rsid w:val="00DB2323"/>
    <w:rsid w:val="00DB331E"/>
    <w:rsid w:val="00DB37BC"/>
    <w:rsid w:val="00DC4E21"/>
    <w:rsid w:val="00DD5358"/>
    <w:rsid w:val="00E224A0"/>
    <w:rsid w:val="00E254F0"/>
    <w:rsid w:val="00E32BF2"/>
    <w:rsid w:val="00E51168"/>
    <w:rsid w:val="00E72A21"/>
    <w:rsid w:val="00E7715A"/>
    <w:rsid w:val="00EB700D"/>
    <w:rsid w:val="00EE4E07"/>
    <w:rsid w:val="00EF156D"/>
    <w:rsid w:val="00F33B83"/>
    <w:rsid w:val="00F47A27"/>
    <w:rsid w:val="00F54BD0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999416"/>
  <w15:chartTrackingRefBased/>
  <w15:docId w15:val="{CDFBE3B4-31DC-4DFC-90CB-493D6549C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4254"/>
  </w:style>
  <w:style w:type="paragraph" w:styleId="Heading1">
    <w:name w:val="heading 1"/>
    <w:basedOn w:val="Normal"/>
    <w:link w:val="Heading1Ch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Bullet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168"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648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48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48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484A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6D3A7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sid w:val="006B0B82"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sid w:val="00B53817"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rsid w:val="001073CE"/>
    <w:pPr>
      <w:jc w:val="right"/>
    </w:pPr>
  </w:style>
  <w:style w:type="paragraph" w:styleId="Bibliography">
    <w:name w:val="Bibliography"/>
    <w:basedOn w:val="Normal"/>
    <w:next w:val="Normal"/>
    <w:uiPriority w:val="37"/>
    <w:semiHidden/>
    <w:unhideWhenUsed/>
    <w:rsid w:val="00F33B8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F33B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33B83"/>
  </w:style>
  <w:style w:type="paragraph" w:styleId="BodyText2">
    <w:name w:val="Body Text 2"/>
    <w:basedOn w:val="Normal"/>
    <w:link w:val="BodyText2Char"/>
    <w:uiPriority w:val="99"/>
    <w:semiHidden/>
    <w:unhideWhenUsed/>
    <w:rsid w:val="00F33B8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33B83"/>
  </w:style>
  <w:style w:type="paragraph" w:styleId="BodyText3">
    <w:name w:val="Body Text 3"/>
    <w:basedOn w:val="Normal"/>
    <w:link w:val="BodyText3Ch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33B8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33B8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33B8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33B8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33B8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33B8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33B8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33B83"/>
  </w:style>
  <w:style w:type="table" w:styleId="ColorfulGrid">
    <w:name w:val="Colorful Grid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33B83"/>
  </w:style>
  <w:style w:type="character" w:customStyle="1" w:styleId="DateChar">
    <w:name w:val="Date Char"/>
    <w:basedOn w:val="DefaultParagraphFont"/>
    <w:link w:val="Date"/>
    <w:uiPriority w:val="99"/>
    <w:semiHidden/>
    <w:rsid w:val="00F33B83"/>
  </w:style>
  <w:style w:type="paragraph" w:styleId="DocumentMap">
    <w:name w:val="Document Map"/>
    <w:basedOn w:val="Normal"/>
    <w:link w:val="DocumentMapCh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33B8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33B83"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33B83"/>
  </w:style>
  <w:style w:type="character" w:styleId="EndnoteReference">
    <w:name w:val="end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33B8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3B83"/>
    <w:rPr>
      <w:szCs w:val="20"/>
    </w:rPr>
  </w:style>
  <w:style w:type="table" w:styleId="GridTable1Light-Accent2">
    <w:name w:val="Grid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F33B83"/>
  </w:style>
  <w:style w:type="paragraph" w:styleId="HTMLAddress">
    <w:name w:val="HTML Address"/>
    <w:basedOn w:val="Normal"/>
    <w:link w:val="HTMLAddressCh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33B8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F33B8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F33B8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B8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F33B8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94254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F33B83"/>
  </w:style>
  <w:style w:type="paragraph" w:styleId="List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F33B8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33B8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link w:val="NoSpacingChar"/>
    <w:uiPriority w:val="1"/>
    <w:unhideWhenUsed/>
    <w:qFormat/>
    <w:rsid w:val="00F33B83"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33B83"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33B83"/>
  </w:style>
  <w:style w:type="character" w:styleId="PageNumber">
    <w:name w:val="page number"/>
    <w:basedOn w:val="DefaultParagraphFont"/>
    <w:uiPriority w:val="99"/>
    <w:semiHidden/>
    <w:unhideWhenUsed/>
    <w:rsid w:val="00F33B83"/>
  </w:style>
  <w:style w:type="character" w:styleId="PlaceholderText">
    <w:name w:val="Placeholder Text"/>
    <w:basedOn w:val="DefaultParagraphFont"/>
    <w:uiPriority w:val="99"/>
    <w:semiHidden/>
    <w:rsid w:val="00487996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33B8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2D2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33B8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33B83"/>
  </w:style>
  <w:style w:type="paragraph" w:styleId="Signature">
    <w:name w:val="Signature"/>
    <w:basedOn w:val="Normal"/>
    <w:link w:val="Signature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33B83"/>
  </w:style>
  <w:style w:type="character" w:styleId="SubtleEmphasis">
    <w:name w:val="Subtle Emphasis"/>
    <w:basedOn w:val="DefaultParagraphFont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F33B83"/>
  </w:style>
  <w:style w:type="table" w:styleId="TableProfessional">
    <w:name w:val="Table Professional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customStyle="1" w:styleId="NoSpacingChar">
    <w:name w:val="No Spacing Char"/>
    <w:basedOn w:val="DefaultParagraphFont"/>
    <w:link w:val="NoSpacing"/>
    <w:uiPriority w:val="1"/>
    <w:rsid w:val="00D534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BM_ADMIN\AppData\Roaming\Microsoft\Templates\Welcome%20to%20Word(5)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GOPINATH, MURALI .M.K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4ECB52-8483-4DCD-B51E-725039AA0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Welcome to Word(5).dotx</Template>
  <TotalTime>2</TotalTime>
  <Pages>6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ONE CLICK MULTIPLE TRANSFER</vt:lpstr>
    </vt:vector>
  </TitlesOfParts>
  <Company>sTALIN, sRINATH</Company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 CLICK MULTIPLE TRANSFER</dc:title>
  <dc:subject/>
  <dc:creator>MINIONS 2</dc:creator>
  <cp:keywords/>
  <dc:description/>
  <cp:lastModifiedBy>murali</cp:lastModifiedBy>
  <cp:revision>2</cp:revision>
  <dcterms:created xsi:type="dcterms:W3CDTF">2018-05-15T14:08:00Z</dcterms:created>
  <dcterms:modified xsi:type="dcterms:W3CDTF">2018-05-15T14:08:00Z</dcterms:modified>
</cp:coreProperties>
</file>